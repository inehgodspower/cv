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053C13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155F5B1" w14:textId="33F502CB" w:rsidR="001B2ABD" w:rsidRDefault="008B514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27FA600" wp14:editId="005B4418">
                  <wp:extent cx="1790700" cy="2385060"/>
                  <wp:effectExtent l="0" t="0" r="0" b="0"/>
                  <wp:docPr id="1103670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85" t="23852" r="14894" b="21147"/>
                          <a:stretch/>
                        </pic:blipFill>
                        <pic:spPr bwMode="auto">
                          <a:xfrm>
                            <a:off x="0" y="0"/>
                            <a:ext cx="1808616" cy="2408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9BF531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2D213F1" w14:textId="199B2AF6" w:rsidR="001B2ABD" w:rsidRPr="00562083" w:rsidRDefault="008A07B5" w:rsidP="00562083">
            <w:pPr>
              <w:pStyle w:val="Title"/>
              <w:rPr>
                <w:rFonts w:ascii="Algerian" w:hAnsi="Algerian"/>
              </w:rPr>
            </w:pPr>
            <w:r w:rsidRPr="008A07B5">
              <w:rPr>
                <w:rFonts w:ascii="Algerian" w:hAnsi="Algerian"/>
              </w:rPr>
              <w:t>GOD’SPOWER CHUKWUNEDU INEH</w:t>
            </w:r>
          </w:p>
        </w:tc>
      </w:tr>
      <w:tr w:rsidR="001B2ABD" w14:paraId="0A2C0D62" w14:textId="77777777" w:rsidTr="001B2ABD">
        <w:tc>
          <w:tcPr>
            <w:tcW w:w="3600" w:type="dxa"/>
          </w:tcPr>
          <w:p w14:paraId="5829464E" w14:textId="0582E893" w:rsidR="001B2ABD" w:rsidRDefault="00224B3C" w:rsidP="00036450">
            <w:pPr>
              <w:pStyle w:val="Heading3"/>
            </w:pPr>
            <w:r>
              <w:t xml:space="preserve">SUMMARY </w:t>
            </w:r>
          </w:p>
          <w:p w14:paraId="45FB2427" w14:textId="0B10046B" w:rsidR="00224B3C" w:rsidRPr="00224B3C" w:rsidRDefault="00224B3C" w:rsidP="00224B3C">
            <w:r w:rsidRPr="00224B3C">
              <w:t>Driven by a results-focused approach, I excelled as a Bartender at</w:t>
            </w:r>
            <w:r>
              <w:t xml:space="preserve"> corner rest hotel</w:t>
            </w:r>
            <w:r w:rsidRPr="00224B3C">
              <w:t>, adeptly handling high-volume events and maintaining stringent health standards. My proficiency in Front End Web Development and critical thinking skills contributed to a positive and efficient work environment, showcasing my ability to meet deadlines and enhance team dynamics.</w:t>
            </w:r>
          </w:p>
          <w:p w14:paraId="7E32ED2D" w14:textId="77777777" w:rsidR="00036450" w:rsidRDefault="00036450" w:rsidP="00036450"/>
          <w:sdt>
            <w:sdtPr>
              <w:id w:val="-1954003311"/>
              <w:placeholder>
                <w:docPart w:val="1375C4C382D74321AC72710D868507D6"/>
              </w:placeholder>
              <w:temporary/>
              <w:showingPlcHdr/>
              <w15:appearance w15:val="hidden"/>
            </w:sdtPr>
            <w:sdtEndPr/>
            <w:sdtContent>
              <w:p w14:paraId="02C1DB4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8CA4ED76B814669A996DE83B461FAAD"/>
              </w:placeholder>
              <w:temporary/>
              <w:showingPlcHdr/>
              <w15:appearance w15:val="hidden"/>
            </w:sdtPr>
            <w:sdtEndPr/>
            <w:sdtContent>
              <w:p w14:paraId="6206C78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92071FD" w14:textId="6746B25B" w:rsidR="004D3011" w:rsidRDefault="00562083" w:rsidP="004D3011">
            <w:r>
              <w:t>+2349</w:t>
            </w:r>
            <w:r w:rsidRPr="00562083">
              <w:t>064808242</w:t>
            </w:r>
          </w:p>
          <w:p w14:paraId="2CC1C463" w14:textId="77777777" w:rsidR="004D3011" w:rsidRPr="004D3011" w:rsidRDefault="004D3011" w:rsidP="004D3011"/>
          <w:sdt>
            <w:sdtPr>
              <w:id w:val="67859272"/>
              <w:placeholder>
                <w:docPart w:val="8A8FB7F7C6F44A3EADE87C038A0B5B89"/>
              </w:placeholder>
              <w:temporary/>
              <w:showingPlcHdr/>
              <w15:appearance w15:val="hidden"/>
            </w:sdtPr>
            <w:sdtEndPr/>
            <w:sdtContent>
              <w:p w14:paraId="2097DCC3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A56A079" w14:textId="07474F56" w:rsidR="00315A30" w:rsidRDefault="00315A30" w:rsidP="00315A30">
            <w:r>
              <w:t>https://inehgodspower.github.io/media-center/</w:t>
            </w:r>
          </w:p>
          <w:p w14:paraId="7CFCF3A9" w14:textId="357FEA2B" w:rsidR="004D3011" w:rsidRDefault="00315A30" w:rsidP="00315A30">
            <w:r>
              <w:t>https://inehgodspower.github.io/Giddyshop/</w:t>
            </w:r>
          </w:p>
          <w:p w14:paraId="0F1C9DE6" w14:textId="77777777" w:rsidR="004D3011" w:rsidRDefault="004D3011" w:rsidP="004D3011"/>
          <w:p w14:paraId="0508488C" w14:textId="3CBBCAF8" w:rsidR="00315A30" w:rsidRDefault="00315A30" w:rsidP="00315A30">
            <w:r>
              <w:t>PORTFOLIO:</w:t>
            </w:r>
          </w:p>
          <w:p w14:paraId="79241B38" w14:textId="26F9AF23" w:rsidR="00315A30" w:rsidRDefault="00315A30" w:rsidP="00315A30">
            <w:hyperlink r:id="rId7" w:history="1">
              <w:r w:rsidRPr="00C626BB">
                <w:rPr>
                  <w:rStyle w:val="Hyperlink"/>
                </w:rPr>
                <w:t>https://inehgodspower.github.io/my-portfolio/</w:t>
              </w:r>
            </w:hyperlink>
          </w:p>
          <w:p w14:paraId="72335590" w14:textId="77777777" w:rsidR="00315A30" w:rsidRDefault="00315A30" w:rsidP="00315A30"/>
          <w:sdt>
            <w:sdtPr>
              <w:id w:val="-240260293"/>
              <w:placeholder>
                <w:docPart w:val="1841D6027EEF4AB89F1EBF0C81F77B0B"/>
              </w:placeholder>
              <w:temporary/>
              <w:showingPlcHdr/>
              <w15:appearance w15:val="hidden"/>
            </w:sdtPr>
            <w:sdtEndPr/>
            <w:sdtContent>
              <w:p w14:paraId="57E22BA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AB0F711" w14:textId="1579C80C" w:rsidR="00036450" w:rsidRPr="00E4381A" w:rsidRDefault="00315A30" w:rsidP="004D3011">
            <w:pPr>
              <w:rPr>
                <w:rStyle w:val="Hyperlink"/>
              </w:rPr>
            </w:pPr>
            <w:hyperlink r:id="rId8" w:history="1">
              <w:r w:rsidRPr="00C626BB">
                <w:rPr>
                  <w:rStyle w:val="Hyperlink"/>
                </w:rPr>
                <w:t>CHINEDUINEH229@GMAIL.COM</w:t>
              </w:r>
            </w:hyperlink>
            <w:r>
              <w:t xml:space="preserve"> </w:t>
            </w:r>
          </w:p>
          <w:p w14:paraId="0B71B440" w14:textId="74016A18" w:rsidR="004D3011" w:rsidRDefault="00746318" w:rsidP="004B53C3">
            <w:pPr>
              <w:pStyle w:val="Heading3"/>
            </w:pPr>
            <w:sdt>
              <w:sdtPr>
                <w:id w:val="-1444214663"/>
                <w:placeholder>
                  <w:docPart w:val="A03C8BD1B6F44B7FAEF11B09D72FD170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Hobbies</w:t>
                </w:r>
              </w:sdtContent>
            </w:sdt>
            <w:r w:rsidR="004B53C3">
              <w:t xml:space="preserve">/INTEREST </w:t>
            </w:r>
          </w:p>
          <w:p w14:paraId="5CB85825" w14:textId="75500304" w:rsidR="004B53C3" w:rsidRDefault="004B53C3" w:rsidP="004B53C3">
            <w:r>
              <w:t>I LIKE CODING</w:t>
            </w:r>
            <w:r>
              <w:t>.</w:t>
            </w:r>
          </w:p>
          <w:p w14:paraId="271A7196" w14:textId="1990AAAA" w:rsidR="004B53C3" w:rsidRDefault="004B53C3" w:rsidP="004B53C3">
            <w:r>
              <w:t>I AM INTERESTED IN WORKING WITH A TEAM</w:t>
            </w:r>
            <w:r>
              <w:t>.</w:t>
            </w:r>
          </w:p>
          <w:p w14:paraId="40E9488D" w14:textId="77777777" w:rsidR="004B53C3" w:rsidRDefault="004B53C3" w:rsidP="004B53C3">
            <w:r>
              <w:t>I LOVE RESPECTING PEOPLE AND HELPING PEOPLE</w:t>
            </w:r>
            <w:r>
              <w:t>.</w:t>
            </w:r>
          </w:p>
          <w:p w14:paraId="1A448BBB" w14:textId="256C26D0" w:rsidR="004B53C3" w:rsidRPr="004B53C3" w:rsidRDefault="004B53C3" w:rsidP="004B53C3">
            <w:r>
              <w:t>I LIKE TRYING OUT NEW THINGS.</w:t>
            </w:r>
          </w:p>
        </w:tc>
        <w:tc>
          <w:tcPr>
            <w:tcW w:w="720" w:type="dxa"/>
          </w:tcPr>
          <w:p w14:paraId="52B142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DDE0086877E4C2BB7A1B63B2BD96A4A"/>
              </w:placeholder>
              <w:temporary/>
              <w:showingPlcHdr/>
              <w15:appearance w15:val="hidden"/>
            </w:sdtPr>
            <w:sdtEndPr/>
            <w:sdtContent>
              <w:p w14:paraId="7557B41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66E9CB8" w14:textId="3F39A09A" w:rsidR="004D3011" w:rsidRDefault="00562083" w:rsidP="008B514B">
            <w:pPr>
              <w:pStyle w:val="Heading4"/>
            </w:pPr>
            <w:r>
              <w:t>ALETHEIA UNIVERSITY</w:t>
            </w:r>
          </w:p>
          <w:p w14:paraId="6D646312" w14:textId="70FD0464" w:rsidR="00562083" w:rsidRDefault="00315A30" w:rsidP="008B514B">
            <w:r>
              <w:t>MAY</w:t>
            </w:r>
            <w:r w:rsidR="008B514B">
              <w:t xml:space="preserve"> 2024 </w:t>
            </w:r>
            <w:r w:rsidR="008B514B">
              <w:t>–</w:t>
            </w:r>
            <w:r w:rsidR="008B514B">
              <w:t xml:space="preserve"> Current</w:t>
            </w:r>
            <w:r>
              <w:t>,</w:t>
            </w:r>
          </w:p>
          <w:p w14:paraId="1B7E7CC1" w14:textId="359E61D8" w:rsidR="008B514B" w:rsidRDefault="008B514B" w:rsidP="008B514B">
            <w:r>
              <w:t>OGUN STATE, NIGERIA</w:t>
            </w:r>
            <w:r w:rsidR="00315A30">
              <w:t>,</w:t>
            </w:r>
          </w:p>
          <w:p w14:paraId="454BD4E1" w14:textId="181C7C81" w:rsidR="008B514B" w:rsidRDefault="008B514B" w:rsidP="00562083">
            <w:r>
              <w:t>MICROBIOLOGY</w:t>
            </w:r>
            <w:r w:rsidR="00315A30">
              <w:t>.</w:t>
            </w:r>
          </w:p>
          <w:p w14:paraId="7E46CCFE" w14:textId="77777777" w:rsidR="00562083" w:rsidRDefault="00562083" w:rsidP="00562083"/>
          <w:p w14:paraId="2C9D81F8" w14:textId="318FC8A8" w:rsidR="00562083" w:rsidRDefault="00562083" w:rsidP="00562083">
            <w:pPr>
              <w:pStyle w:val="Heading4"/>
            </w:pPr>
            <w:r>
              <w:t>MELVILLE COLLEGE</w:t>
            </w:r>
          </w:p>
          <w:p w14:paraId="69B4ADE7" w14:textId="11226EB0" w:rsidR="00562083" w:rsidRDefault="00562083" w:rsidP="00562083">
            <w:r>
              <w:t xml:space="preserve">January 2017 </w:t>
            </w:r>
            <w:r>
              <w:t>–</w:t>
            </w:r>
            <w:r>
              <w:t xml:space="preserve"> </w:t>
            </w:r>
            <w:r>
              <w:t xml:space="preserve">JUNE </w:t>
            </w:r>
            <w:r>
              <w:t>2023</w:t>
            </w:r>
            <w:r w:rsidR="00315A30">
              <w:t>,</w:t>
            </w:r>
          </w:p>
          <w:p w14:paraId="7C5AE75D" w14:textId="565082BF" w:rsidR="00562083" w:rsidRDefault="00562083" w:rsidP="00562083">
            <w:r>
              <w:t>LAGOS, NIGERIA</w:t>
            </w:r>
            <w:r>
              <w:t>.</w:t>
            </w:r>
          </w:p>
          <w:p w14:paraId="0B322564" w14:textId="08548A8F" w:rsidR="00036450" w:rsidRDefault="00746318" w:rsidP="00562083">
            <w:pPr>
              <w:pStyle w:val="Heading2"/>
            </w:pPr>
            <w:sdt>
              <w:sdtPr>
                <w:id w:val="1001553383"/>
                <w:placeholder>
                  <w:docPart w:val="2AA132590C0D4BC08D9816B43D1B97D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  <w:r w:rsidR="00F379B5">
              <w:t>/CERTIFICATION</w:t>
            </w:r>
          </w:p>
          <w:p w14:paraId="790FC596" w14:textId="2CE05F87" w:rsidR="00036450" w:rsidRPr="00F379B5" w:rsidRDefault="00F379B5" w:rsidP="00F379B5">
            <w:pPr>
              <w:pStyle w:val="Heading4"/>
              <w:rPr>
                <w:bCs/>
              </w:rPr>
            </w:pPr>
            <w:r>
              <w:t xml:space="preserve">CORNER REST </w:t>
            </w:r>
            <w:proofErr w:type="gramStart"/>
            <w:r>
              <w:t>HOTEL,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BARTENDER</w:t>
            </w:r>
            <w:proofErr w:type="gramEnd"/>
            <w:r>
              <w:t xml:space="preserve"> </w:t>
            </w:r>
          </w:p>
          <w:p w14:paraId="3BFFABDD" w14:textId="77777777" w:rsidR="00F379B5" w:rsidRDefault="00F379B5" w:rsidP="00F379B5">
            <w:r>
              <w:t>Kept bar presentable and well-stocked to meet customer needs</w:t>
            </w:r>
          </w:p>
          <w:p w14:paraId="5A710CA2" w14:textId="4B68CCC5" w:rsidR="00F379B5" w:rsidRDefault="00F379B5" w:rsidP="00F379B5">
            <w:r>
              <w:t>Served high customer volumes during special events, nights, and weekends</w:t>
            </w:r>
            <w:r w:rsidR="0065193C">
              <w:t>.</w:t>
            </w:r>
          </w:p>
          <w:p w14:paraId="3DFE8A67" w14:textId="77777777" w:rsidR="00F379B5" w:rsidRDefault="00F379B5" w:rsidP="00F379B5">
            <w:r>
              <w:t>Maintained a clean and organized workspace, ensuring compliance with health and safety regulations</w:t>
            </w:r>
          </w:p>
          <w:p w14:paraId="6D1BF86F" w14:textId="69106C4E" w:rsidR="00036450" w:rsidRDefault="00F379B5" w:rsidP="00F379B5">
            <w:r>
              <w:t>Contributed to a positive work environment through effective teamwork and communication with colleagues.</w:t>
            </w:r>
            <w:r w:rsidR="00036450" w:rsidRPr="00036450">
              <w:t xml:space="preserve"> </w:t>
            </w:r>
          </w:p>
          <w:p w14:paraId="6516BEB8" w14:textId="77777777" w:rsidR="004D3011" w:rsidRDefault="004D3011" w:rsidP="00036450"/>
          <w:p w14:paraId="349F978C" w14:textId="2FEA8834" w:rsidR="004D3011" w:rsidRPr="004D3011" w:rsidRDefault="00F379B5" w:rsidP="00B359E4">
            <w:pPr>
              <w:pStyle w:val="Heading4"/>
              <w:rPr>
                <w:bCs/>
              </w:rPr>
            </w:pPr>
            <w:r>
              <w:t>ZARTA TECH</w:t>
            </w:r>
          </w:p>
          <w:p w14:paraId="49954D7B" w14:textId="35FB5368" w:rsidR="004D3011" w:rsidRPr="004D3011" w:rsidRDefault="00F379B5" w:rsidP="004D3011">
            <w:r w:rsidRPr="00F379B5">
              <w:t>Software developer</w:t>
            </w:r>
            <w:r>
              <w:t>.</w:t>
            </w:r>
          </w:p>
          <w:p w14:paraId="6E4F56D1" w14:textId="48C1BB31" w:rsidR="004D3011" w:rsidRPr="00F379B5" w:rsidRDefault="004D3011" w:rsidP="00F379B5">
            <w:pPr>
              <w:pStyle w:val="Heading4"/>
              <w:rPr>
                <w:bCs/>
              </w:rPr>
            </w:pPr>
          </w:p>
          <w:sdt>
            <w:sdtPr>
              <w:id w:val="1669594239"/>
              <w:placeholder>
                <w:docPart w:val="D636119C83934762AFAE29B9DC4DA3EC"/>
              </w:placeholder>
              <w:temporary/>
              <w:showingPlcHdr/>
              <w15:appearance w15:val="hidden"/>
            </w:sdtPr>
            <w:sdtEndPr/>
            <w:sdtContent>
              <w:p w14:paraId="74C2814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85C9FC7" w14:textId="7DCEDFA8" w:rsidR="004B53C3" w:rsidRDefault="00315A30" w:rsidP="00315A30">
            <w:pPr>
              <w:rPr>
                <w:noProof/>
                <w:color w:val="000000" w:themeColor="text1"/>
              </w:rPr>
            </w:pPr>
            <w:r w:rsidRPr="00315A30">
              <w:rPr>
                <w:noProof/>
                <w:color w:val="000000" w:themeColor="text1"/>
              </w:rPr>
              <w:t>Javascript</w:t>
            </w:r>
            <w:r>
              <w:rPr>
                <w:noProof/>
                <w:color w:val="000000" w:themeColor="text1"/>
              </w:rPr>
              <w:t xml:space="preserve">.                                               </w:t>
            </w:r>
            <w:r w:rsidRPr="00315A30">
              <w:rPr>
                <w:noProof/>
                <w:color w:val="000000" w:themeColor="text1"/>
              </w:rPr>
              <w:t>Web Design</w:t>
            </w:r>
            <w:r w:rsidR="004B53C3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 xml:space="preserve">                                      </w:t>
            </w:r>
            <w:r w:rsidRPr="00315A30">
              <w:rPr>
                <w:noProof/>
                <w:color w:val="000000" w:themeColor="text1"/>
              </w:rPr>
              <w:t>Troubleshooting</w:t>
            </w:r>
            <w:r w:rsidR="004B53C3">
              <w:rPr>
                <w:noProof/>
                <w:color w:val="000000" w:themeColor="text1"/>
              </w:rPr>
              <w:t xml:space="preserve">.                                      </w:t>
            </w:r>
            <w:r w:rsidRPr="00315A30">
              <w:rPr>
                <w:noProof/>
                <w:color w:val="000000" w:themeColor="text1"/>
              </w:rPr>
              <w:t>Attention to Detail</w:t>
            </w:r>
            <w:r>
              <w:rPr>
                <w:noProof/>
                <w:color w:val="000000" w:themeColor="text1"/>
              </w:rPr>
              <w:t>.</w:t>
            </w:r>
          </w:p>
          <w:p w14:paraId="64E6ED57" w14:textId="7847E4BC" w:rsidR="00036450" w:rsidRPr="004B53C3" w:rsidRDefault="00315A30" w:rsidP="00315A30">
            <w:pPr>
              <w:rPr>
                <w:noProof/>
                <w:color w:val="000000" w:themeColor="text1"/>
              </w:rPr>
            </w:pPr>
            <w:r w:rsidRPr="00315A30">
              <w:rPr>
                <w:noProof/>
                <w:color w:val="000000" w:themeColor="text1"/>
              </w:rPr>
              <w:t>Deadline Adherence</w:t>
            </w:r>
            <w:r w:rsidR="004B53C3">
              <w:rPr>
                <w:noProof/>
                <w:color w:val="000000" w:themeColor="text1"/>
              </w:rPr>
              <w:t xml:space="preserve">.                             </w:t>
            </w:r>
            <w:r w:rsidRPr="00315A30">
              <w:rPr>
                <w:noProof/>
                <w:color w:val="000000" w:themeColor="text1"/>
              </w:rPr>
              <w:t>Strong communication skills</w:t>
            </w:r>
            <w:r w:rsidR="004B53C3">
              <w:rPr>
                <w:noProof/>
                <w:color w:val="000000" w:themeColor="text1"/>
              </w:rPr>
              <w:t xml:space="preserve">.                  </w:t>
            </w:r>
            <w:r w:rsidRPr="00315A30">
              <w:rPr>
                <w:noProof/>
                <w:color w:val="000000" w:themeColor="text1"/>
              </w:rPr>
              <w:t>Design</w:t>
            </w:r>
            <w:r w:rsidR="004B53C3">
              <w:rPr>
                <w:noProof/>
                <w:color w:val="000000" w:themeColor="text1"/>
              </w:rPr>
              <w:t xml:space="preserve">.                                                      </w:t>
            </w:r>
            <w:r w:rsidRPr="00315A30">
              <w:rPr>
                <w:noProof/>
                <w:color w:val="000000" w:themeColor="text1"/>
              </w:rPr>
              <w:t>CSS</w:t>
            </w:r>
            <w:r w:rsidR="004B53C3">
              <w:rPr>
                <w:noProof/>
                <w:color w:val="000000" w:themeColor="text1"/>
              </w:rPr>
              <w:t xml:space="preserve">.                                                           </w:t>
            </w:r>
            <w:r w:rsidRPr="00315A30">
              <w:rPr>
                <w:noProof/>
                <w:color w:val="000000" w:themeColor="text1"/>
              </w:rPr>
              <w:t>HTML</w:t>
            </w:r>
            <w:r w:rsidR="004B53C3">
              <w:rPr>
                <w:noProof/>
                <w:color w:val="000000" w:themeColor="text1"/>
              </w:rPr>
              <w:t xml:space="preserve">.                                                         </w:t>
            </w:r>
            <w:r w:rsidRPr="00315A30">
              <w:rPr>
                <w:noProof/>
                <w:color w:val="000000" w:themeColor="text1"/>
              </w:rPr>
              <w:t>Front End Web Development</w:t>
            </w:r>
            <w:r w:rsidR="004B53C3">
              <w:rPr>
                <w:noProof/>
                <w:color w:val="000000" w:themeColor="text1"/>
              </w:rPr>
              <w:t xml:space="preserve">.               </w:t>
            </w:r>
            <w:r w:rsidRPr="00315A30">
              <w:rPr>
                <w:noProof/>
                <w:color w:val="000000" w:themeColor="text1"/>
              </w:rPr>
              <w:t>HTML coding</w:t>
            </w:r>
            <w:r w:rsidR="004B53C3">
              <w:rPr>
                <w:noProof/>
                <w:color w:val="000000" w:themeColor="text1"/>
              </w:rPr>
              <w:t xml:space="preserve">.                                           </w:t>
            </w:r>
            <w:r w:rsidRPr="00315A30">
              <w:rPr>
                <w:noProof/>
                <w:color w:val="000000" w:themeColor="text1"/>
              </w:rPr>
              <w:t>Public speaking</w:t>
            </w:r>
            <w:r w:rsidR="004B53C3">
              <w:rPr>
                <w:noProof/>
                <w:color w:val="000000" w:themeColor="text1"/>
              </w:rPr>
              <w:t xml:space="preserve">.                                      </w:t>
            </w:r>
            <w:r w:rsidRPr="00315A30">
              <w:rPr>
                <w:noProof/>
                <w:color w:val="000000" w:themeColor="text1"/>
              </w:rPr>
              <w:t>Researching</w:t>
            </w:r>
            <w:r w:rsidR="004B53C3">
              <w:rPr>
                <w:noProof/>
                <w:color w:val="000000" w:themeColor="text1"/>
              </w:rPr>
              <w:t>.</w:t>
            </w:r>
          </w:p>
        </w:tc>
      </w:tr>
    </w:tbl>
    <w:p w14:paraId="570A15DB" w14:textId="77777777" w:rsidR="00746318" w:rsidRDefault="00746318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2FDC8" w14:textId="77777777" w:rsidR="008A07B5" w:rsidRDefault="008A07B5" w:rsidP="000C45FF">
      <w:r>
        <w:separator/>
      </w:r>
    </w:p>
  </w:endnote>
  <w:endnote w:type="continuationSeparator" w:id="0">
    <w:p w14:paraId="4B946CAC" w14:textId="77777777" w:rsidR="008A07B5" w:rsidRDefault="008A07B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9B962" w14:textId="77777777" w:rsidR="008A07B5" w:rsidRDefault="008A07B5" w:rsidP="000C45FF">
      <w:r>
        <w:separator/>
      </w:r>
    </w:p>
  </w:footnote>
  <w:footnote w:type="continuationSeparator" w:id="0">
    <w:p w14:paraId="7BECCBC8" w14:textId="77777777" w:rsidR="008A07B5" w:rsidRDefault="008A07B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CCB5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E68F79" wp14:editId="5E1AD9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B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24B3C"/>
    <w:rsid w:val="002400EB"/>
    <w:rsid w:val="00256CF7"/>
    <w:rsid w:val="00281FD5"/>
    <w:rsid w:val="0030481B"/>
    <w:rsid w:val="003156FC"/>
    <w:rsid w:val="00315A30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B53C3"/>
    <w:rsid w:val="004C63E4"/>
    <w:rsid w:val="004D3011"/>
    <w:rsid w:val="005262AC"/>
    <w:rsid w:val="00562083"/>
    <w:rsid w:val="005C11FD"/>
    <w:rsid w:val="005E39D5"/>
    <w:rsid w:val="00600670"/>
    <w:rsid w:val="0062123A"/>
    <w:rsid w:val="00646E75"/>
    <w:rsid w:val="0065193C"/>
    <w:rsid w:val="006771D0"/>
    <w:rsid w:val="00715FCB"/>
    <w:rsid w:val="00743101"/>
    <w:rsid w:val="00764C9F"/>
    <w:rsid w:val="00770857"/>
    <w:rsid w:val="007775E1"/>
    <w:rsid w:val="007867A0"/>
    <w:rsid w:val="007927F5"/>
    <w:rsid w:val="00802CA0"/>
    <w:rsid w:val="008A07B5"/>
    <w:rsid w:val="008B514B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379B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6B2C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EDUINEH22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ehgodspower.github.io/my-portfol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ACC5C912-E1A6-4F50-B637-A07F138F0306%7d\%7b9AE7F6F1-BEC0-4431-98C4-5608C13292D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75C4C382D74321AC72710D86850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2F273-9A1D-4F59-93D6-F67E20A56F01}"/>
      </w:docPartPr>
      <w:docPartBody>
        <w:p w:rsidR="005F2F01" w:rsidRDefault="005F2F01">
          <w:pPr>
            <w:pStyle w:val="1375C4C382D74321AC72710D868507D6"/>
          </w:pPr>
          <w:r w:rsidRPr="00CB0055">
            <w:t>Contact</w:t>
          </w:r>
        </w:p>
      </w:docPartBody>
    </w:docPart>
    <w:docPart>
      <w:docPartPr>
        <w:name w:val="F8CA4ED76B814669A996DE83B461F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B0783-35DB-4132-8D36-74D5114ED651}"/>
      </w:docPartPr>
      <w:docPartBody>
        <w:p w:rsidR="005F2F01" w:rsidRDefault="005F2F01">
          <w:pPr>
            <w:pStyle w:val="F8CA4ED76B814669A996DE83B461FAAD"/>
          </w:pPr>
          <w:r w:rsidRPr="004D3011">
            <w:t>PHONE:</w:t>
          </w:r>
        </w:p>
      </w:docPartBody>
    </w:docPart>
    <w:docPart>
      <w:docPartPr>
        <w:name w:val="8A8FB7F7C6F44A3EADE87C038A0B5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47425-D196-41DC-A01F-3C88EC5652B2}"/>
      </w:docPartPr>
      <w:docPartBody>
        <w:p w:rsidR="005F2F01" w:rsidRDefault="005F2F01">
          <w:pPr>
            <w:pStyle w:val="8A8FB7F7C6F44A3EADE87C038A0B5B89"/>
          </w:pPr>
          <w:r w:rsidRPr="004D3011">
            <w:t>WEBSITE:</w:t>
          </w:r>
        </w:p>
      </w:docPartBody>
    </w:docPart>
    <w:docPart>
      <w:docPartPr>
        <w:name w:val="1841D6027EEF4AB89F1EBF0C81F7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0A7F9-03A2-4028-8EC2-9AB4E107D0DD}"/>
      </w:docPartPr>
      <w:docPartBody>
        <w:p w:rsidR="005F2F01" w:rsidRDefault="005F2F01">
          <w:pPr>
            <w:pStyle w:val="1841D6027EEF4AB89F1EBF0C81F77B0B"/>
          </w:pPr>
          <w:r w:rsidRPr="004D3011">
            <w:t>EMAIL:</w:t>
          </w:r>
        </w:p>
      </w:docPartBody>
    </w:docPart>
    <w:docPart>
      <w:docPartPr>
        <w:name w:val="A03C8BD1B6F44B7FAEF11B09D72FD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72F9A-2695-47F5-9C8A-A0FC37398125}"/>
      </w:docPartPr>
      <w:docPartBody>
        <w:p w:rsidR="005F2F01" w:rsidRDefault="005F2F01">
          <w:pPr>
            <w:pStyle w:val="A03C8BD1B6F44B7FAEF11B09D72FD170"/>
          </w:pPr>
          <w:r w:rsidRPr="00CB0055">
            <w:t>Hobbies</w:t>
          </w:r>
        </w:p>
      </w:docPartBody>
    </w:docPart>
    <w:docPart>
      <w:docPartPr>
        <w:name w:val="1DDE0086877E4C2BB7A1B63B2BD96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9FE73-C071-4A17-8EDA-111201554CA1}"/>
      </w:docPartPr>
      <w:docPartBody>
        <w:p w:rsidR="005F2F01" w:rsidRDefault="005F2F01">
          <w:pPr>
            <w:pStyle w:val="1DDE0086877E4C2BB7A1B63B2BD96A4A"/>
          </w:pPr>
          <w:r w:rsidRPr="00036450">
            <w:t>EDUCATION</w:t>
          </w:r>
        </w:p>
      </w:docPartBody>
    </w:docPart>
    <w:docPart>
      <w:docPartPr>
        <w:name w:val="2AA132590C0D4BC08D9816B43D1B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58CBA-D2B2-42AB-874E-CAD2800C5989}"/>
      </w:docPartPr>
      <w:docPartBody>
        <w:p w:rsidR="005F2F01" w:rsidRDefault="005F2F01">
          <w:pPr>
            <w:pStyle w:val="2AA132590C0D4BC08D9816B43D1B97D1"/>
          </w:pPr>
          <w:r w:rsidRPr="00036450">
            <w:t>WORK EXPERIENCE</w:t>
          </w:r>
        </w:p>
      </w:docPartBody>
    </w:docPart>
    <w:docPart>
      <w:docPartPr>
        <w:name w:val="D636119C83934762AFAE29B9DC4D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4AD39-A05F-4A2C-A734-AA1CE72C133F}"/>
      </w:docPartPr>
      <w:docPartBody>
        <w:p w:rsidR="005F2F01" w:rsidRDefault="005F2F01">
          <w:pPr>
            <w:pStyle w:val="D636119C83934762AFAE29B9DC4DA3E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01"/>
    <w:rsid w:val="005F2F01"/>
    <w:rsid w:val="0077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CCD2EAA114A6E962C9887B615B94A">
    <w:name w:val="7ECCCD2EAA114A6E962C9887B615B94A"/>
  </w:style>
  <w:style w:type="paragraph" w:customStyle="1" w:styleId="D388BC3DBBB34C61AF65C324C6466ED4">
    <w:name w:val="D388BC3DBBB34C61AF65C324C6466ED4"/>
  </w:style>
  <w:style w:type="paragraph" w:customStyle="1" w:styleId="408E2E8484E74EFD98ACA489898590E2">
    <w:name w:val="408E2E8484E74EFD98ACA489898590E2"/>
  </w:style>
  <w:style w:type="paragraph" w:customStyle="1" w:styleId="9375CCC41C8D4E74B066AAC52A522946">
    <w:name w:val="9375CCC41C8D4E74B066AAC52A522946"/>
  </w:style>
  <w:style w:type="paragraph" w:customStyle="1" w:styleId="1375C4C382D74321AC72710D868507D6">
    <w:name w:val="1375C4C382D74321AC72710D868507D6"/>
  </w:style>
  <w:style w:type="paragraph" w:customStyle="1" w:styleId="F8CA4ED76B814669A996DE83B461FAAD">
    <w:name w:val="F8CA4ED76B814669A996DE83B461FAAD"/>
  </w:style>
  <w:style w:type="paragraph" w:customStyle="1" w:styleId="D0DEFC166C3C4B26B3AD6F390229EBE6">
    <w:name w:val="D0DEFC166C3C4B26B3AD6F390229EBE6"/>
  </w:style>
  <w:style w:type="paragraph" w:customStyle="1" w:styleId="8A8FB7F7C6F44A3EADE87C038A0B5B89">
    <w:name w:val="8A8FB7F7C6F44A3EADE87C038A0B5B89"/>
  </w:style>
  <w:style w:type="paragraph" w:customStyle="1" w:styleId="77912B552FEB41AF8F46034A4E500530">
    <w:name w:val="77912B552FEB41AF8F46034A4E500530"/>
  </w:style>
  <w:style w:type="paragraph" w:customStyle="1" w:styleId="1841D6027EEF4AB89F1EBF0C81F77B0B">
    <w:name w:val="1841D6027EEF4AB89F1EBF0C81F77B0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FA042FB2EA94EDE822E1C595FEFEA6A">
    <w:name w:val="9FA042FB2EA94EDE822E1C595FEFEA6A"/>
  </w:style>
  <w:style w:type="paragraph" w:customStyle="1" w:styleId="A03C8BD1B6F44B7FAEF11B09D72FD170">
    <w:name w:val="A03C8BD1B6F44B7FAEF11B09D72FD170"/>
  </w:style>
  <w:style w:type="paragraph" w:customStyle="1" w:styleId="D01B02E2BCE14E3C83BB5A6AA782B97F">
    <w:name w:val="D01B02E2BCE14E3C83BB5A6AA782B97F"/>
  </w:style>
  <w:style w:type="paragraph" w:customStyle="1" w:styleId="5706B04D08184054B61E8042AA3FAEDA">
    <w:name w:val="5706B04D08184054B61E8042AA3FAEDA"/>
  </w:style>
  <w:style w:type="paragraph" w:customStyle="1" w:styleId="9F9E2E419384449883400C65CF2AD19E">
    <w:name w:val="9F9E2E419384449883400C65CF2AD19E"/>
  </w:style>
  <w:style w:type="paragraph" w:customStyle="1" w:styleId="0904C6A908834E998A8A5BB09C9CA771">
    <w:name w:val="0904C6A908834E998A8A5BB09C9CA771"/>
  </w:style>
  <w:style w:type="paragraph" w:customStyle="1" w:styleId="1DDE0086877E4C2BB7A1B63B2BD96A4A">
    <w:name w:val="1DDE0086877E4C2BB7A1B63B2BD96A4A"/>
  </w:style>
  <w:style w:type="paragraph" w:customStyle="1" w:styleId="D1DCECA9017749F5924D97337D531E71">
    <w:name w:val="D1DCECA9017749F5924D97337D531E71"/>
  </w:style>
  <w:style w:type="paragraph" w:customStyle="1" w:styleId="94C03E6D2CD840AEBC707527D6EC12A6">
    <w:name w:val="94C03E6D2CD840AEBC707527D6EC12A6"/>
  </w:style>
  <w:style w:type="paragraph" w:customStyle="1" w:styleId="38EFB9B9695440A3A27155CD3263C6E9">
    <w:name w:val="38EFB9B9695440A3A27155CD3263C6E9"/>
  </w:style>
  <w:style w:type="paragraph" w:customStyle="1" w:styleId="5B0CB8BAECBB4448B2073E724AAC6D32">
    <w:name w:val="5B0CB8BAECBB4448B2073E724AAC6D32"/>
  </w:style>
  <w:style w:type="paragraph" w:customStyle="1" w:styleId="AE36B8746CA34EBCA52D6EF2A7804232">
    <w:name w:val="AE36B8746CA34EBCA52D6EF2A7804232"/>
  </w:style>
  <w:style w:type="paragraph" w:customStyle="1" w:styleId="117DD8BF972348E6A7D8EF4E2D875486">
    <w:name w:val="117DD8BF972348E6A7D8EF4E2D875486"/>
  </w:style>
  <w:style w:type="paragraph" w:customStyle="1" w:styleId="ECF4E6977ED94001A36269ECD6F925CC">
    <w:name w:val="ECF4E6977ED94001A36269ECD6F925CC"/>
  </w:style>
  <w:style w:type="paragraph" w:customStyle="1" w:styleId="2AA132590C0D4BC08D9816B43D1B97D1">
    <w:name w:val="2AA132590C0D4BC08D9816B43D1B97D1"/>
  </w:style>
  <w:style w:type="paragraph" w:customStyle="1" w:styleId="CBFB8F264827481AA23477D1F1133938">
    <w:name w:val="CBFB8F264827481AA23477D1F1133938"/>
  </w:style>
  <w:style w:type="paragraph" w:customStyle="1" w:styleId="F76576335B744D08A80F01E53CAA88C7">
    <w:name w:val="F76576335B744D08A80F01E53CAA88C7"/>
  </w:style>
  <w:style w:type="paragraph" w:customStyle="1" w:styleId="6464856A4271416AA6586C82D45F492A">
    <w:name w:val="6464856A4271416AA6586C82D45F492A"/>
  </w:style>
  <w:style w:type="paragraph" w:customStyle="1" w:styleId="C5A69C148E564AF581BA0CB0AD7F1A80">
    <w:name w:val="C5A69C148E564AF581BA0CB0AD7F1A80"/>
  </w:style>
  <w:style w:type="paragraph" w:customStyle="1" w:styleId="6EECCEAF59A744A9957C9339FF17A2AA">
    <w:name w:val="6EECCEAF59A744A9957C9339FF17A2AA"/>
  </w:style>
  <w:style w:type="paragraph" w:customStyle="1" w:styleId="642C5931DCAC425DAA3631FCD36B49A5">
    <w:name w:val="642C5931DCAC425DAA3631FCD36B49A5"/>
  </w:style>
  <w:style w:type="paragraph" w:customStyle="1" w:styleId="8E8ED21D27DC43ACB4415225654F4ED2">
    <w:name w:val="8E8ED21D27DC43ACB4415225654F4ED2"/>
  </w:style>
  <w:style w:type="paragraph" w:customStyle="1" w:styleId="E2E56FF755A341DAA14CB31BBB937CC1">
    <w:name w:val="E2E56FF755A341DAA14CB31BBB937CC1"/>
  </w:style>
  <w:style w:type="paragraph" w:customStyle="1" w:styleId="DE230FD2AEEF4BA2AF762FA5E4076614">
    <w:name w:val="DE230FD2AEEF4BA2AF762FA5E4076614"/>
  </w:style>
  <w:style w:type="paragraph" w:customStyle="1" w:styleId="6AA029674AB04AA9BA5D85D3CAC805C7">
    <w:name w:val="6AA029674AB04AA9BA5D85D3CAC805C7"/>
  </w:style>
  <w:style w:type="paragraph" w:customStyle="1" w:styleId="1E0BBB6245814572AFECB01F808651E0">
    <w:name w:val="1E0BBB6245814572AFECB01F808651E0"/>
  </w:style>
  <w:style w:type="paragraph" w:customStyle="1" w:styleId="EB108582AD4D4E248FE86FB41DD11FA3">
    <w:name w:val="EB108582AD4D4E248FE86FB41DD11FA3"/>
  </w:style>
  <w:style w:type="paragraph" w:customStyle="1" w:styleId="39CA948EA66F432BB12FA372E116750D">
    <w:name w:val="39CA948EA66F432BB12FA372E116750D"/>
  </w:style>
  <w:style w:type="paragraph" w:customStyle="1" w:styleId="353789AE5CCE430EA4F67BC65518A39B">
    <w:name w:val="353789AE5CCE430EA4F67BC65518A39B"/>
  </w:style>
  <w:style w:type="paragraph" w:customStyle="1" w:styleId="765634BD695E441FA90A780BBEA6C378">
    <w:name w:val="765634BD695E441FA90A780BBEA6C37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D636119C83934762AFAE29B9DC4DA3EC">
    <w:name w:val="D636119C83934762AFAE29B9DC4DA3EC"/>
  </w:style>
  <w:style w:type="paragraph" w:customStyle="1" w:styleId="D93233849F3F4B278B691264C6C91F67">
    <w:name w:val="D93233849F3F4B278B691264C6C91F67"/>
    <w:rsid w:val="005F2F01"/>
  </w:style>
  <w:style w:type="paragraph" w:customStyle="1" w:styleId="C556526AABCF4BCB8E304BFB357674D5">
    <w:name w:val="C556526AABCF4BCB8E304BFB357674D5"/>
    <w:rsid w:val="005F2F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{9AE7F6F1-BEC0-4431-98C4-5608C13292DB}tf00546271_win32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2024-07-11T23:15:00Z</dcterms:created>
  <dcterms:modified xsi:type="dcterms:W3CDTF">2024-07-11T23:15:00Z</dcterms:modified>
</cp:coreProperties>
</file>